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76" w:rsidRDefault="003B2576" w:rsidP="00BA43A4">
      <w:pPr>
        <w:pStyle w:val="Heading1"/>
        <w:jc w:val="center"/>
      </w:pPr>
      <w:r>
        <w:rPr>
          <w:rFonts w:hint="eastAsia"/>
        </w:rPr>
        <w:t>说明</w:t>
      </w:r>
    </w:p>
    <w:p w:rsidR="003B2576" w:rsidRDefault="003B2576" w:rsidP="00BA43A4">
      <w:pPr>
        <w:pStyle w:val="Heading2"/>
      </w:pPr>
      <w:r>
        <w:rPr>
          <w:rFonts w:hint="eastAsia"/>
        </w:rPr>
        <w:t>模块说明</w:t>
      </w:r>
    </w:p>
    <w:p w:rsidR="003B2576" w:rsidRDefault="003B2576">
      <w:r w:rsidRPr="00AD7A86">
        <w:t>Tpms3</w:t>
      </w:r>
      <w:r>
        <w:t xml:space="preserve"> </w:t>
      </w:r>
      <w:r>
        <w:rPr>
          <w:rFonts w:hint="eastAsia"/>
        </w:rPr>
        <w:t>是串口版本</w:t>
      </w:r>
    </w:p>
    <w:p w:rsidR="003B2576" w:rsidRDefault="003B2576">
      <w:r w:rsidRPr="00AD7A86">
        <w:t>Tpms3_USB</w:t>
      </w:r>
      <w:r>
        <w:rPr>
          <w:rFonts w:hint="eastAsia"/>
        </w:rPr>
        <w:t>是</w:t>
      </w:r>
      <w:r>
        <w:t>USB</w:t>
      </w:r>
      <w:r>
        <w:rPr>
          <w:rFonts w:hint="eastAsia"/>
        </w:rPr>
        <w:t>版本</w:t>
      </w:r>
    </w:p>
    <w:p w:rsidR="003B2576" w:rsidRDefault="003B2576">
      <w:r w:rsidRPr="00AD7A86">
        <w:t>Tpms3_USB_DingWei</w:t>
      </w:r>
      <w:r>
        <w:rPr>
          <w:rFonts w:hint="eastAsia"/>
        </w:rPr>
        <w:t>是鼎威的版本</w:t>
      </w:r>
    </w:p>
    <w:p w:rsidR="003B2576" w:rsidRDefault="003B2576"/>
    <w:p w:rsidR="003B2576" w:rsidRDefault="003B2576" w:rsidP="00BA43A4">
      <w:pPr>
        <w:pStyle w:val="Heading2"/>
      </w:pPr>
      <w:r>
        <w:rPr>
          <w:rFonts w:hint="eastAsia"/>
        </w:rPr>
        <w:t>串口修改</w:t>
      </w:r>
      <w:r>
        <w:t>:</w:t>
      </w:r>
    </w:p>
    <w:p w:rsidR="003B2576" w:rsidRPr="00BA43A4" w:rsidRDefault="003B2576" w:rsidP="00AD7A86">
      <w:pPr>
        <w:rPr>
          <w:rFonts w:ascii="Consolas" w:hAnsi="Consolas" w:cs="Consolas"/>
          <w:color w:val="000000"/>
          <w:kern w:val="0"/>
          <w:sz w:val="16"/>
          <w:szCs w:val="28"/>
        </w:rPr>
      </w:pPr>
      <w:r w:rsidRPr="00BA43A4">
        <w:rPr>
          <w:rFonts w:ascii="Consolas" w:hAnsi="Consolas" w:cs="Consolas"/>
          <w:color w:val="000000"/>
          <w:kern w:val="0"/>
          <w:sz w:val="16"/>
          <w:szCs w:val="28"/>
        </w:rPr>
        <w:t>mPort = new Serialport(new File("/dev/ttyS1"),19200,0)</w:t>
      </w:r>
      <w:r>
        <w:rPr>
          <w:rFonts w:ascii="Consolas" w:hAnsi="Consolas" w:cs="Consolas"/>
          <w:color w:val="000000"/>
          <w:kern w:val="0"/>
          <w:sz w:val="16"/>
          <w:szCs w:val="28"/>
        </w:rPr>
        <w:t>;</w:t>
      </w:r>
    </w:p>
    <w:p w:rsidR="003B2576" w:rsidRDefault="003B2576" w:rsidP="00BA43A4">
      <w:pPr>
        <w:pStyle w:val="Heading3"/>
        <w:rPr>
          <w:kern w:val="0"/>
        </w:rPr>
      </w:pPr>
      <w:r>
        <w:rPr>
          <w:rFonts w:hint="eastAsia"/>
          <w:kern w:val="0"/>
        </w:rPr>
        <w:t>播放声音模式修改</w:t>
      </w:r>
      <w:r>
        <w:rPr>
          <w:kern w:val="0"/>
        </w:rPr>
        <w:t>:</w:t>
      </w:r>
    </w:p>
    <w:p w:rsidR="003B2576" w:rsidRPr="00BA43A4" w:rsidRDefault="003B2576" w:rsidP="00BA43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28"/>
        </w:rPr>
      </w:pPr>
      <w:r w:rsidRPr="00BA43A4">
        <w:rPr>
          <w:rFonts w:ascii="Consolas" w:hAnsi="Consolas" w:cs="Consolas"/>
          <w:color w:val="3F7F5F"/>
          <w:kern w:val="0"/>
          <w:sz w:val="16"/>
          <w:szCs w:val="28"/>
        </w:rPr>
        <w:t>//mSoundPoolCtrl = new SoundPoolCtrl2(_app.getApplicationContext());//</w:t>
      </w:r>
      <w:r w:rsidRPr="00BA43A4">
        <w:rPr>
          <w:rFonts w:ascii="Consolas" w:hAnsi="Consolas" w:cs="Consolas" w:hint="eastAsia"/>
          <w:color w:val="3F7F5F"/>
          <w:kern w:val="0"/>
          <w:sz w:val="16"/>
          <w:szCs w:val="28"/>
        </w:rPr>
        <w:t>媒体声音</w:t>
      </w:r>
    </w:p>
    <w:p w:rsidR="003B2576" w:rsidRDefault="003B2576" w:rsidP="00BA43A4">
      <w:pPr>
        <w:rPr>
          <w:rFonts w:ascii="Consolas" w:hAnsi="Consolas" w:cs="Consolas"/>
          <w:color w:val="000000"/>
          <w:kern w:val="0"/>
          <w:sz w:val="16"/>
          <w:szCs w:val="28"/>
        </w:rPr>
      </w:pPr>
      <w:r w:rsidRPr="00BA43A4">
        <w:rPr>
          <w:rFonts w:ascii="Consolas" w:hAnsi="Consolas" w:cs="Consolas"/>
          <w:color w:val="0000C0"/>
          <w:kern w:val="0"/>
          <w:sz w:val="16"/>
          <w:szCs w:val="28"/>
        </w:rPr>
        <w:t>mSoundPoolCtrl</w:t>
      </w:r>
      <w:r w:rsidRPr="00BA43A4">
        <w:rPr>
          <w:rFonts w:ascii="Consolas" w:hAnsi="Consolas" w:cs="Consolas"/>
          <w:color w:val="000000"/>
          <w:kern w:val="0"/>
          <w:sz w:val="16"/>
          <w:szCs w:val="28"/>
        </w:rPr>
        <w:t xml:space="preserve"> = </w:t>
      </w:r>
      <w:r w:rsidRPr="00BA43A4">
        <w:rPr>
          <w:rFonts w:ascii="Consolas" w:hAnsi="Consolas" w:cs="Consolas"/>
          <w:b/>
          <w:bCs/>
          <w:color w:val="7F0055"/>
          <w:kern w:val="0"/>
          <w:sz w:val="16"/>
          <w:szCs w:val="28"/>
        </w:rPr>
        <w:t>new</w:t>
      </w:r>
      <w:r w:rsidRPr="00BA43A4">
        <w:rPr>
          <w:rFonts w:ascii="Consolas" w:hAnsi="Consolas" w:cs="Consolas"/>
          <w:color w:val="000000"/>
          <w:kern w:val="0"/>
          <w:sz w:val="16"/>
          <w:szCs w:val="28"/>
        </w:rPr>
        <w:t xml:space="preserve"> SoundPoolCtrl(</w:t>
      </w:r>
      <w:r w:rsidRPr="00BA43A4">
        <w:rPr>
          <w:rFonts w:ascii="Consolas" w:hAnsi="Consolas" w:cs="Consolas"/>
          <w:color w:val="6A3E3E"/>
          <w:kern w:val="0"/>
          <w:sz w:val="16"/>
          <w:szCs w:val="28"/>
        </w:rPr>
        <w:t>_app</w:t>
      </w:r>
      <w:r w:rsidRPr="00BA43A4">
        <w:rPr>
          <w:rFonts w:ascii="Consolas" w:hAnsi="Consolas" w:cs="Consolas"/>
          <w:color w:val="000000"/>
          <w:kern w:val="0"/>
          <w:sz w:val="16"/>
          <w:szCs w:val="28"/>
        </w:rPr>
        <w:t>.getApplicationContext());//</w:t>
      </w:r>
      <w:r w:rsidRPr="00BA43A4">
        <w:rPr>
          <w:rFonts w:ascii="Consolas" w:hAnsi="Consolas" w:cs="Consolas" w:hint="eastAsia"/>
          <w:color w:val="000000"/>
          <w:kern w:val="0"/>
          <w:sz w:val="16"/>
          <w:szCs w:val="28"/>
        </w:rPr>
        <w:t>游戏声音</w:t>
      </w:r>
    </w:p>
    <w:p w:rsidR="003B2576" w:rsidRDefault="003B2576" w:rsidP="00BA43A4">
      <w:pPr>
        <w:rPr>
          <w:rFonts w:ascii="Consolas" w:hAnsi="Consolas" w:cs="Consolas"/>
          <w:color w:val="000000"/>
          <w:kern w:val="0"/>
          <w:sz w:val="16"/>
          <w:szCs w:val="28"/>
        </w:rPr>
      </w:pPr>
    </w:p>
    <w:p w:rsidR="003B2576" w:rsidRDefault="003B2576" w:rsidP="00BA43A4">
      <w:pPr>
        <w:rPr>
          <w:rFonts w:ascii="Consolas" w:hAnsi="Consolas" w:cs="Consolas"/>
          <w:color w:val="000000"/>
          <w:kern w:val="0"/>
          <w:sz w:val="16"/>
          <w:szCs w:val="28"/>
        </w:rPr>
      </w:pPr>
      <w:r>
        <w:rPr>
          <w:rFonts w:ascii="Consolas" w:hAnsi="Consolas" w:cs="Consolas" w:hint="eastAsia"/>
          <w:color w:val="000000"/>
          <w:kern w:val="0"/>
          <w:sz w:val="16"/>
          <w:szCs w:val="28"/>
        </w:rPr>
        <w:t>鼎微方案是用媒体声音。</w:t>
      </w:r>
    </w:p>
    <w:p w:rsidR="003B2576" w:rsidRDefault="003B2576" w:rsidP="00BA43A4">
      <w:pPr>
        <w:rPr>
          <w:rFonts w:ascii="Consolas" w:hAnsi="Consolas" w:cs="Consolas"/>
          <w:color w:val="000000"/>
          <w:kern w:val="0"/>
          <w:sz w:val="16"/>
          <w:szCs w:val="28"/>
        </w:rPr>
      </w:pPr>
    </w:p>
    <w:p w:rsidR="003B2576" w:rsidRPr="001724BB" w:rsidRDefault="003B2576" w:rsidP="001724BB">
      <w:pPr>
        <w:pStyle w:val="Heading3"/>
        <w:rPr>
          <w:kern w:val="0"/>
        </w:rPr>
      </w:pPr>
      <w:r w:rsidRPr="001724BB">
        <w:rPr>
          <w:rFonts w:hint="eastAsia"/>
          <w:kern w:val="0"/>
        </w:rPr>
        <w:t>修改版本号</w:t>
      </w:r>
    </w:p>
    <w:p w:rsidR="003B2576" w:rsidRDefault="003B2576">
      <w:r>
        <w:t>Layout—fragment_set.xml</w:t>
      </w:r>
    </w:p>
    <w:p w:rsidR="003B2576" w:rsidRPr="00AD7A86" w:rsidRDefault="003B25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20.25pt">
            <v:imagedata r:id="rId6" o:title=""/>
          </v:shape>
        </w:pict>
      </w:r>
    </w:p>
    <w:sectPr w:rsidR="003B2576" w:rsidRPr="00AD7A86" w:rsidSect="009D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576" w:rsidRDefault="003B2576" w:rsidP="009C13F5">
      <w:r>
        <w:separator/>
      </w:r>
    </w:p>
  </w:endnote>
  <w:endnote w:type="continuationSeparator" w:id="0">
    <w:p w:rsidR="003B2576" w:rsidRDefault="003B2576" w:rsidP="009C1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576" w:rsidRDefault="003B2576" w:rsidP="009C13F5">
      <w:r>
        <w:separator/>
      </w:r>
    </w:p>
  </w:footnote>
  <w:footnote w:type="continuationSeparator" w:id="0">
    <w:p w:rsidR="003B2576" w:rsidRDefault="003B2576" w:rsidP="009C13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3F5"/>
    <w:rsid w:val="000042C7"/>
    <w:rsid w:val="00005AFB"/>
    <w:rsid w:val="000E322D"/>
    <w:rsid w:val="000E4A94"/>
    <w:rsid w:val="000E514E"/>
    <w:rsid w:val="001724BB"/>
    <w:rsid w:val="003B2576"/>
    <w:rsid w:val="0043564E"/>
    <w:rsid w:val="00541D43"/>
    <w:rsid w:val="007C4311"/>
    <w:rsid w:val="00805952"/>
    <w:rsid w:val="009B7198"/>
    <w:rsid w:val="009C13F5"/>
    <w:rsid w:val="009D21AA"/>
    <w:rsid w:val="00AC39FF"/>
    <w:rsid w:val="00AD7A86"/>
    <w:rsid w:val="00BA43A4"/>
    <w:rsid w:val="00C63E99"/>
    <w:rsid w:val="00D179E5"/>
    <w:rsid w:val="00EA1C7A"/>
    <w:rsid w:val="00EF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A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BA4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43A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A43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A43A4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A43A4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A43A4"/>
    <w:rPr>
      <w:rFonts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C1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13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C1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13F5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A43A4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A43A4"/>
    <w:rPr>
      <w:rFonts w:ascii="宋体" w:eastAsia="宋体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145</TotalTime>
  <Pages>1</Pages>
  <Words>48</Words>
  <Characters>278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junan</dc:creator>
  <cp:keywords/>
  <dc:description/>
  <cp:lastModifiedBy>HDY</cp:lastModifiedBy>
  <cp:revision>11</cp:revision>
  <dcterms:created xsi:type="dcterms:W3CDTF">2017-06-16T03:49:00Z</dcterms:created>
  <dcterms:modified xsi:type="dcterms:W3CDTF">2017-06-17T09:19:00Z</dcterms:modified>
</cp:coreProperties>
</file>